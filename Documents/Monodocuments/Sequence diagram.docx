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52" w:firstLineChars="95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Sequence diagram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place house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4257040"/>
            <wp:effectExtent l="0" t="0" r="3810" b="10160"/>
            <wp:docPr id="1" name="图片 1" descr="ab6cfafb8f443676b3853969b62f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6cfafb8f443676b3853969b62fa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change capacity of police station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273040" cy="4248150"/>
            <wp:effectExtent l="0" t="0" r="0" b="3810"/>
            <wp:docPr id="3" name="图片 3" descr="f6f2d694a7d27c292bf3406adc81b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6f2d694a7d27c292bf3406adc81b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case: Load the map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114300" distR="114300">
            <wp:extent cx="5271770" cy="4366895"/>
            <wp:effectExtent l="0" t="0" r="1270" b="6985"/>
            <wp:docPr id="4" name="图片 4" descr="dbeb676b33f29b4bf094f71253e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eb676b33f29b4bf094f71253e3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870EB"/>
    <w:rsid w:val="40D870E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zu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2018-06-12T21:11:00Z</dcterms:created>
  <dc:creator>zuzu</dc:creator>
  <cp:lastModifiedBy>zuzu</cp:lastModifiedBy>
  <dcterms:modified xsi:type="dcterms:W3CDTF">2018-06-12T21:15:35Z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